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2D59CD5B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283CB9F4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AECF2DC" wp14:editId="46AE512D">
                      <wp:extent cx="2122805" cy="2122805"/>
                      <wp:effectExtent l="19050" t="19050" r="29845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l="13460" t="2692" r="11607" b="-2692"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1FBBE3C" id="Oval 2" o:spid="_x0000_s1026" alt="Title: Professional Headshot of Man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" strokecolor="#94b6d2 [3204]" strokeweight="5pt">
                      <v:fill r:id="rId7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3CB69E22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77C7216A" w14:textId="7FF1F850" w:rsidR="001B2ABD" w:rsidRDefault="00D50A99" w:rsidP="004D4E4C">
            <w:pPr>
              <w:pStyle w:val="Title"/>
            </w:pPr>
            <w:r>
              <w:t>Ricky Indra Djunawan</w:t>
            </w:r>
          </w:p>
        </w:tc>
      </w:tr>
      <w:tr w:rsidR="001B2ABD" w14:paraId="0A50308B" w14:textId="77777777" w:rsidTr="001B2ABD">
        <w:tc>
          <w:tcPr>
            <w:tcW w:w="3600" w:type="dxa"/>
          </w:tcPr>
          <w:sdt>
            <w:sdtPr>
              <w:id w:val="-1954003311"/>
              <w:placeholder>
                <w:docPart w:val="9691EDA29A654D4DA42186073D0C6A1E"/>
              </w:placeholder>
              <w:temporary/>
              <w:showingPlcHdr/>
              <w15:appearance w15:val="hidden"/>
            </w:sdtPr>
            <w:sdtContent>
              <w:p w14:paraId="26DC60FE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E8FEAF48BC71450980ED801271D8BA9B"/>
              </w:placeholder>
              <w:temporary/>
              <w:showingPlcHdr/>
              <w15:appearance w15:val="hidden"/>
            </w:sdtPr>
            <w:sdtContent>
              <w:p w14:paraId="6F81B37B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5DCF7343" w14:textId="34FA96F7" w:rsidR="004D3011" w:rsidRDefault="00062FB5" w:rsidP="004D3011">
            <w:r>
              <w:t>(+62)859-1065-34446</w:t>
            </w:r>
          </w:p>
          <w:p w14:paraId="6466BA69" w14:textId="33E7659F" w:rsidR="00062FB5" w:rsidRDefault="00062FB5" w:rsidP="004D3011">
            <w:r>
              <w:t>(+62)815-1000-7030</w:t>
            </w:r>
          </w:p>
          <w:p w14:paraId="7A85BBA9" w14:textId="77777777" w:rsidR="004D3011" w:rsidRPr="004D3011" w:rsidRDefault="004D3011" w:rsidP="004D3011"/>
          <w:sdt>
            <w:sdtPr>
              <w:id w:val="67859272"/>
              <w:placeholder>
                <w:docPart w:val="CC8C22F6E80A4D3593B3D6B7C587F551"/>
              </w:placeholder>
              <w:temporary/>
              <w:showingPlcHdr/>
              <w15:appearance w15:val="hidden"/>
            </w:sdtPr>
            <w:sdtContent>
              <w:p w14:paraId="777D38EE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19FDEA17" w14:textId="6F9E98B7" w:rsidR="004D3011" w:rsidRDefault="002F1A47" w:rsidP="004D3011">
            <w:hyperlink r:id="rId8" w:history="1">
              <w:r w:rsidR="00062FB5" w:rsidRPr="002F1A47">
                <w:rPr>
                  <w:rStyle w:val="Hyperlink"/>
                </w:rPr>
                <w:t>https://irony1980.gith</w:t>
              </w:r>
              <w:r w:rsidR="00062FB5" w:rsidRPr="002F1A47">
                <w:rPr>
                  <w:rStyle w:val="Hyperlink"/>
                </w:rPr>
                <w:t>u</w:t>
              </w:r>
              <w:r w:rsidR="00062FB5" w:rsidRPr="002F1A47">
                <w:rPr>
                  <w:rStyle w:val="Hyperlink"/>
                </w:rPr>
                <w:t>b.io</w:t>
              </w:r>
            </w:hyperlink>
          </w:p>
          <w:p w14:paraId="3D0A2FED" w14:textId="77777777" w:rsidR="004D3011" w:rsidRDefault="004D3011" w:rsidP="004D3011"/>
          <w:sdt>
            <w:sdtPr>
              <w:id w:val="-240260293"/>
              <w:placeholder>
                <w:docPart w:val="28503DF272F9435D9BDF392BE83CDB56"/>
              </w:placeholder>
              <w:temporary/>
              <w:showingPlcHdr/>
              <w15:appearance w15:val="hidden"/>
            </w:sdtPr>
            <w:sdtContent>
              <w:p w14:paraId="4ADD5A15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28D5C04E" w14:textId="3020D4EA" w:rsidR="00036450" w:rsidRPr="00E4381A" w:rsidRDefault="00062FB5" w:rsidP="004D3011">
            <w:pPr>
              <w:rPr>
                <w:rStyle w:val="Hyperlink"/>
              </w:rPr>
            </w:pPr>
            <w:hyperlink r:id="rId9" w:history="1">
              <w:r w:rsidRPr="0048356C">
                <w:rPr>
                  <w:rStyle w:val="Hyperlink"/>
                </w:rPr>
                <w:t>ricky.indra@hotmail.com</w:t>
              </w:r>
            </w:hyperlink>
          </w:p>
          <w:p w14:paraId="7F100556" w14:textId="77777777" w:rsidR="004D3011" w:rsidRDefault="004D3011" w:rsidP="004D3011"/>
          <w:p w14:paraId="69F48EBF" w14:textId="2BC242E6" w:rsidR="002F1A47" w:rsidRDefault="002F1A47" w:rsidP="002F1A47">
            <w:pPr>
              <w:pStyle w:val="Heading3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>
              <w:t>Skills</w:t>
            </w:r>
          </w:p>
          <w:p w14:paraId="2D81029B" w14:textId="77777777" w:rsidR="002F1A47" w:rsidRDefault="002F1A47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Python</w:t>
            </w:r>
          </w:p>
          <w:p w14:paraId="47CDC648" w14:textId="3F2CA96C" w:rsidR="002F1A47" w:rsidRPr="009A3784" w:rsidRDefault="002F1A47" w:rsidP="004D3011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</w:p>
          <w:p w14:paraId="419D2118" w14:textId="77777777" w:rsidR="002F1A47" w:rsidRDefault="002F1A47" w:rsidP="004D3011">
            <w:pPr>
              <w:rPr>
                <w:noProof/>
                <w:color w:val="000000" w:themeColor="text1"/>
              </w:rPr>
            </w:pPr>
          </w:p>
          <w:p w14:paraId="01DFF124" w14:textId="0C90DDA7" w:rsidR="002F1A47" w:rsidRDefault="002F1A47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HTML</w:t>
            </w:r>
            <w:r w:rsidR="009A3784">
              <w:rPr>
                <w:noProof/>
                <w:color w:val="000000" w:themeColor="text1"/>
              </w:rPr>
              <w:t>, CSS, JavaScript</w:t>
            </w:r>
          </w:p>
          <w:p w14:paraId="43BDF2C2" w14:textId="77777777" w:rsidR="008B13FD" w:rsidRPr="009A3784" w:rsidRDefault="008B13FD" w:rsidP="008B13FD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</w:p>
          <w:p w14:paraId="2C77834D" w14:textId="77777777" w:rsidR="002F1A47" w:rsidRDefault="002F1A47" w:rsidP="004D3011">
            <w:pPr>
              <w:rPr>
                <w:noProof/>
                <w:color w:val="000000" w:themeColor="text1"/>
              </w:rPr>
            </w:pPr>
          </w:p>
          <w:p w14:paraId="135914A7" w14:textId="77777777" w:rsidR="002F1A47" w:rsidRDefault="002F1A47" w:rsidP="004D3011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Django Framework</w:t>
            </w:r>
          </w:p>
          <w:p w14:paraId="021B7AD8" w14:textId="49A54647" w:rsidR="008B13FD" w:rsidRPr="009A3784" w:rsidRDefault="008B13FD" w:rsidP="008B13FD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</w:p>
          <w:p w14:paraId="6FE001ED" w14:textId="77777777" w:rsidR="002F1A47" w:rsidRDefault="002F1A47" w:rsidP="004D3011">
            <w:pPr>
              <w:rPr>
                <w:noProof/>
                <w:color w:val="000000" w:themeColor="text1"/>
              </w:rPr>
            </w:pPr>
          </w:p>
          <w:p w14:paraId="332A8B31" w14:textId="77777777" w:rsidR="002F1A47" w:rsidRDefault="002F1A47" w:rsidP="002F1A47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JQuery, Bootstrap, AJAX</w:t>
            </w:r>
          </w:p>
          <w:p w14:paraId="0249D5A5" w14:textId="77777777" w:rsidR="008B13FD" w:rsidRPr="009A3784" w:rsidRDefault="008B13FD" w:rsidP="008B13FD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</w:p>
          <w:p w14:paraId="3AFDF2CB" w14:textId="77777777" w:rsidR="002F1A47" w:rsidRDefault="002F1A47" w:rsidP="002F1A47">
            <w:pPr>
              <w:rPr>
                <w:noProof/>
                <w:color w:val="000000" w:themeColor="text1"/>
              </w:rPr>
            </w:pPr>
          </w:p>
          <w:p w14:paraId="34F4BDCE" w14:textId="5A650F82" w:rsidR="009A3784" w:rsidRDefault="009A3784" w:rsidP="009A3784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MS Office</w:t>
            </w:r>
          </w:p>
          <w:p w14:paraId="252D4CE3" w14:textId="25FF6F85" w:rsidR="008B13FD" w:rsidRDefault="008B13FD" w:rsidP="009A3784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(MS Word, MS Excel, etc)</w:t>
            </w:r>
          </w:p>
          <w:p w14:paraId="2461BA09" w14:textId="16B859A5" w:rsidR="008B13FD" w:rsidRPr="009A3784" w:rsidRDefault="008B13FD" w:rsidP="008B13FD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</w:p>
          <w:p w14:paraId="3C0492CC" w14:textId="77777777" w:rsidR="009A3784" w:rsidRDefault="009A3784" w:rsidP="009A3784">
            <w:pPr>
              <w:rPr>
                <w:noProof/>
                <w:color w:val="000000" w:themeColor="text1"/>
              </w:rPr>
            </w:pPr>
          </w:p>
          <w:p w14:paraId="16808264" w14:textId="4F94BDCD" w:rsidR="009A3784" w:rsidRDefault="008B13FD" w:rsidP="009A3784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CAD/CAM Softwares</w:t>
            </w:r>
          </w:p>
          <w:p w14:paraId="0F325EF3" w14:textId="7ABC14C9" w:rsidR="008B13FD" w:rsidRDefault="008B13FD" w:rsidP="009A3784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(AutoCAD, SolidWorks, etc)</w:t>
            </w:r>
          </w:p>
          <w:p w14:paraId="114FCB89" w14:textId="4EA85744" w:rsidR="008B13FD" w:rsidRPr="009A3784" w:rsidRDefault="008B13FD" w:rsidP="008B13FD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</w:p>
          <w:p w14:paraId="268391FF" w14:textId="77777777" w:rsidR="002F1A47" w:rsidRDefault="002F1A47" w:rsidP="002F1A47">
            <w:pPr>
              <w:rPr>
                <w:noProof/>
                <w:color w:val="000000" w:themeColor="text1"/>
              </w:rPr>
            </w:pPr>
          </w:p>
          <w:p w14:paraId="510BB47B" w14:textId="3F00DC62" w:rsidR="008B13FD" w:rsidRDefault="008B13FD" w:rsidP="008B13F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Graphic Design</w:t>
            </w:r>
            <w:r>
              <w:rPr>
                <w:noProof/>
                <w:color w:val="000000" w:themeColor="text1"/>
              </w:rPr>
              <w:t xml:space="preserve"> Softwares</w:t>
            </w:r>
          </w:p>
          <w:p w14:paraId="49EED1D1" w14:textId="7BE17CB4" w:rsidR="008B13FD" w:rsidRDefault="008B13FD" w:rsidP="008B13F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(Photoshop, Illustrator, etc)</w:t>
            </w:r>
          </w:p>
          <w:p w14:paraId="4917B7D6" w14:textId="7992F392" w:rsidR="008B13FD" w:rsidRPr="009A3784" w:rsidRDefault="008B13FD" w:rsidP="008B13FD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★</w:t>
            </w:r>
            <w:r w:rsidRPr="009A3784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</w:t>
            </w:r>
            <w:r w:rsidRPr="009A3784">
              <w:rPr>
                <w:rFonts w:ascii="Segoe UI Symbol" w:hAnsi="Segoe UI Symbol" w:cs="Segoe UI Symbol"/>
                <w:noProof/>
                <w:color w:val="000000" w:themeColor="text1"/>
                <w:sz w:val="24"/>
                <w:szCs w:val="24"/>
              </w:rPr>
              <w:t>☆</w:t>
            </w:r>
          </w:p>
          <w:p w14:paraId="302D2093" w14:textId="4CCBE285" w:rsidR="002F1A47" w:rsidRPr="002F1A47" w:rsidRDefault="002F1A47" w:rsidP="002F1A47">
            <w:pPr>
              <w:rPr>
                <w:noProof/>
                <w:color w:val="000000" w:themeColor="text1"/>
              </w:rPr>
            </w:pPr>
          </w:p>
        </w:tc>
        <w:tc>
          <w:tcPr>
            <w:tcW w:w="720" w:type="dxa"/>
          </w:tcPr>
          <w:p w14:paraId="4E477B8C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0B7E31933B994D08B9EFBF477A610BA7"/>
              </w:placeholder>
              <w:temporary/>
              <w:showingPlcHdr/>
              <w15:appearance w15:val="hidden"/>
            </w:sdtPr>
            <w:sdtContent>
              <w:p w14:paraId="275B8307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7CBE5CDC" w14:textId="0094AC6D" w:rsidR="00036450" w:rsidRPr="00036450" w:rsidRDefault="00B6795A" w:rsidP="00B359E4">
            <w:pPr>
              <w:pStyle w:val="Heading4"/>
            </w:pPr>
            <w:r>
              <w:t>Universitas Indonesia</w:t>
            </w:r>
          </w:p>
          <w:p w14:paraId="2DFD6267" w14:textId="248F5EEE" w:rsidR="00036450" w:rsidRPr="00B359E4" w:rsidRDefault="002F1A47" w:rsidP="00B359E4">
            <w:pPr>
              <w:pStyle w:val="Date"/>
            </w:pPr>
            <w:r>
              <w:t>Mechanical Engineering</w:t>
            </w:r>
          </w:p>
          <w:p w14:paraId="6CB4D445" w14:textId="4A5EC72B" w:rsidR="004D3011" w:rsidRDefault="00EF2405" w:rsidP="008116E9">
            <w:pPr>
              <w:jc w:val="both"/>
            </w:pPr>
            <w:r>
              <w:t>Specialized in manufacture and fabrication, with undergraduate thesis research about micro-milling features on steel and aluminum alloys. Of all the courses, I tend to like the</w:t>
            </w:r>
            <w:r w:rsidR="008116E9">
              <w:t xml:space="preserve"> course that use a computer. For example, Computer Aided Design and Computer Aided Manufacturing, Mechatronics, Finite Element Analysis and Computational Fluid Dynamics. I graduated in 2016 with GPA of 3.14. </w:t>
            </w:r>
          </w:p>
          <w:p w14:paraId="70404683" w14:textId="77777777" w:rsidR="00036450" w:rsidRDefault="00036450" w:rsidP="00036450"/>
          <w:sdt>
            <w:sdtPr>
              <w:id w:val="1001553383"/>
              <w:placeholder>
                <w:docPart w:val="29CC28BB45A64063A97CC645BB011555"/>
              </w:placeholder>
              <w:temporary/>
              <w:showingPlcHdr/>
              <w15:appearance w15:val="hidden"/>
            </w:sdtPr>
            <w:sdtContent>
              <w:p w14:paraId="759075FB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420B23A2" w14:textId="6741466E" w:rsidR="00036450" w:rsidRDefault="00E463DA" w:rsidP="00B359E4">
            <w:pPr>
              <w:pStyle w:val="Heading4"/>
              <w:rPr>
                <w:bCs/>
              </w:rPr>
            </w:pPr>
            <w:r>
              <w:t>PT. Sanwa Engineering Indonesia – Web &amp; Software Developer</w:t>
            </w:r>
          </w:p>
          <w:p w14:paraId="4062C4A9" w14:textId="3CB4FB14" w:rsidR="00036450" w:rsidRPr="00036450" w:rsidRDefault="00E463DA" w:rsidP="00B359E4">
            <w:pPr>
              <w:pStyle w:val="Date"/>
            </w:pPr>
            <w:r>
              <w:t>2022</w:t>
            </w:r>
            <w:r w:rsidR="00036450" w:rsidRPr="00036450">
              <w:t>–</w:t>
            </w:r>
            <w:r>
              <w:t>Present</w:t>
            </w:r>
          </w:p>
          <w:p w14:paraId="281F53D3" w14:textId="007F8591" w:rsidR="00036450" w:rsidRDefault="00E463DA" w:rsidP="004D4E4C">
            <w:pPr>
              <w:jc w:val="both"/>
            </w:pPr>
            <w:r>
              <w:t>Write a program to increase the efficiency of production process. Develop</w:t>
            </w:r>
            <w:r w:rsidR="004D4E4C">
              <w:t xml:space="preserve"> web-based and desktop-based applications to oversee the entire production flow so the employees can quickly take necessary action when there is a problem. Develop an integrated system in order to digitalized the manufacturing processes as part of 4.0 industrial revolution</w:t>
            </w:r>
            <w:r w:rsidR="00036450" w:rsidRPr="00036450">
              <w:t xml:space="preserve"> </w:t>
            </w:r>
          </w:p>
          <w:p w14:paraId="54DF839E" w14:textId="77777777" w:rsidR="004D3011" w:rsidRDefault="004D3011" w:rsidP="00036450"/>
          <w:p w14:paraId="1DC9268F" w14:textId="51BBF760" w:rsidR="004D3011" w:rsidRPr="004D3011" w:rsidRDefault="00272F98" w:rsidP="00B359E4">
            <w:pPr>
              <w:pStyle w:val="Heading4"/>
              <w:rPr>
                <w:bCs/>
              </w:rPr>
            </w:pPr>
            <w:r>
              <w:t xml:space="preserve">PT. Sama </w:t>
            </w:r>
            <w:proofErr w:type="spellStart"/>
            <w:r>
              <w:t>Sukses</w:t>
            </w:r>
            <w:proofErr w:type="spellEnd"/>
            <w:r>
              <w:t xml:space="preserve"> </w:t>
            </w:r>
            <w:proofErr w:type="spellStart"/>
            <w:r>
              <w:t>Sadaya</w:t>
            </w:r>
            <w:proofErr w:type="spellEnd"/>
            <w:r w:rsidR="004D3011" w:rsidRPr="004D3011">
              <w:t xml:space="preserve"> </w:t>
            </w:r>
            <w:r>
              <w:t>– Production Supervisor</w:t>
            </w:r>
          </w:p>
          <w:p w14:paraId="48D8ED7A" w14:textId="146DC8C8" w:rsidR="004D3011" w:rsidRPr="004D3011" w:rsidRDefault="00272F98" w:rsidP="00B359E4">
            <w:pPr>
              <w:pStyle w:val="Date"/>
            </w:pPr>
            <w:r>
              <w:t>2020</w:t>
            </w:r>
            <w:r w:rsidR="004D3011" w:rsidRPr="004D3011">
              <w:t>–</w:t>
            </w:r>
            <w:r>
              <w:t>2022</w:t>
            </w:r>
          </w:p>
          <w:p w14:paraId="451B3DA2" w14:textId="53C56B52" w:rsidR="004D3011" w:rsidRPr="004D3011" w:rsidRDefault="00E463DA" w:rsidP="00E463DA">
            <w:pPr>
              <w:jc w:val="both"/>
            </w:pPr>
            <w:r>
              <w:t xml:space="preserve">My responsibility is to ensure the daily productivity matches the expected output. I also need to make sure the quality of the products fulfils customers satisfaction.  </w:t>
            </w:r>
            <w:r w:rsidR="00036450" w:rsidRPr="004D3011">
              <w:t xml:space="preserve"> </w:t>
            </w:r>
          </w:p>
          <w:p w14:paraId="4118414D" w14:textId="77777777" w:rsidR="004D3011" w:rsidRDefault="004D3011" w:rsidP="00036450"/>
          <w:p w14:paraId="5A8DEB75" w14:textId="524DC913" w:rsidR="004D3011" w:rsidRPr="004D3011" w:rsidRDefault="008116E9" w:rsidP="00B359E4">
            <w:pPr>
              <w:pStyle w:val="Heading4"/>
              <w:rPr>
                <w:bCs/>
              </w:rPr>
            </w:pPr>
            <w:r>
              <w:t>PT. Sanwa Engineering Indonesia</w:t>
            </w:r>
            <w:r w:rsidR="00272F98" w:rsidRPr="004D3011">
              <w:t xml:space="preserve"> </w:t>
            </w:r>
            <w:r w:rsidR="00272F98">
              <w:t xml:space="preserve">– </w:t>
            </w:r>
            <w:r>
              <w:t>Internship</w:t>
            </w:r>
          </w:p>
          <w:p w14:paraId="118EC218" w14:textId="1F8122BF" w:rsidR="004D3011" w:rsidRPr="004D3011" w:rsidRDefault="008116E9" w:rsidP="00B359E4">
            <w:pPr>
              <w:pStyle w:val="Date"/>
            </w:pPr>
            <w:r>
              <w:t>2014</w:t>
            </w:r>
          </w:p>
          <w:p w14:paraId="3EF2F93B" w14:textId="616ED686" w:rsidR="00036450" w:rsidRPr="009A3784" w:rsidRDefault="008116E9" w:rsidP="009A3784">
            <w:pPr>
              <w:jc w:val="both"/>
            </w:pPr>
            <w:r>
              <w:t xml:space="preserve">During my internship, I focused on analyzing the effect of water-cooling system inside a mold of plastic-injection product. In plastic injection molding industry, </w:t>
            </w:r>
            <w:r w:rsidR="00272F98">
              <w:t xml:space="preserve">productivity of a machine is calculated by how many a product can be produced within one injection cycle. The injection cycle itself is divided into several cycles and one of them is cooling. </w:t>
            </w:r>
            <w:r w:rsidR="004D4E4C">
              <w:t>My aim was to</w:t>
            </w:r>
            <w:r w:rsidR="00272F98">
              <w:t xml:space="preserve"> bring a newer and more efficient idea in order to improve the productivity without lowering its quality.</w:t>
            </w:r>
          </w:p>
        </w:tc>
      </w:tr>
    </w:tbl>
    <w:p w14:paraId="4162EB62" w14:textId="77777777" w:rsidR="0043117B" w:rsidRDefault="00000000" w:rsidP="000C45FF">
      <w:pPr>
        <w:tabs>
          <w:tab w:val="left" w:pos="990"/>
        </w:tabs>
      </w:pPr>
    </w:p>
    <w:sectPr w:rsidR="0043117B" w:rsidSect="00B110FE">
      <w:headerReference w:type="default" r:id="rId10"/>
      <w:pgSz w:w="12240" w:h="15840"/>
      <w:pgMar w:top="0" w:right="720" w:bottom="0" w:left="60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9B06D" w14:textId="77777777" w:rsidR="001406DE" w:rsidRDefault="001406DE" w:rsidP="000C45FF">
      <w:r>
        <w:separator/>
      </w:r>
    </w:p>
  </w:endnote>
  <w:endnote w:type="continuationSeparator" w:id="0">
    <w:p w14:paraId="4B537080" w14:textId="77777777" w:rsidR="001406DE" w:rsidRDefault="001406DE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3CA50" w14:textId="77777777" w:rsidR="001406DE" w:rsidRDefault="001406DE" w:rsidP="000C45FF">
      <w:r>
        <w:separator/>
      </w:r>
    </w:p>
  </w:footnote>
  <w:footnote w:type="continuationSeparator" w:id="0">
    <w:p w14:paraId="624B1A6A" w14:textId="77777777" w:rsidR="001406DE" w:rsidRDefault="001406DE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A7536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C34243A" wp14:editId="075EB278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1722963846" name="Graphic 172296384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A99"/>
    <w:rsid w:val="00036450"/>
    <w:rsid w:val="00062FB5"/>
    <w:rsid w:val="00094499"/>
    <w:rsid w:val="000C45FF"/>
    <w:rsid w:val="000E3FD1"/>
    <w:rsid w:val="00112054"/>
    <w:rsid w:val="001317D8"/>
    <w:rsid w:val="001406DE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72F98"/>
    <w:rsid w:val="00281FD5"/>
    <w:rsid w:val="002F1A47"/>
    <w:rsid w:val="0030481B"/>
    <w:rsid w:val="003156FC"/>
    <w:rsid w:val="003254B5"/>
    <w:rsid w:val="0037121F"/>
    <w:rsid w:val="003910D8"/>
    <w:rsid w:val="003A6B7D"/>
    <w:rsid w:val="003B06CA"/>
    <w:rsid w:val="004071FC"/>
    <w:rsid w:val="00445947"/>
    <w:rsid w:val="004813B3"/>
    <w:rsid w:val="00496591"/>
    <w:rsid w:val="004C63E4"/>
    <w:rsid w:val="004D3011"/>
    <w:rsid w:val="004D4E4C"/>
    <w:rsid w:val="005262AC"/>
    <w:rsid w:val="005E39D5"/>
    <w:rsid w:val="00600670"/>
    <w:rsid w:val="0062123A"/>
    <w:rsid w:val="00646E75"/>
    <w:rsid w:val="006771D0"/>
    <w:rsid w:val="00715FCB"/>
    <w:rsid w:val="00743101"/>
    <w:rsid w:val="00764C9F"/>
    <w:rsid w:val="007738AA"/>
    <w:rsid w:val="007775E1"/>
    <w:rsid w:val="007867A0"/>
    <w:rsid w:val="007927F5"/>
    <w:rsid w:val="00802CA0"/>
    <w:rsid w:val="008116E9"/>
    <w:rsid w:val="008B13FD"/>
    <w:rsid w:val="009260CD"/>
    <w:rsid w:val="00940A66"/>
    <w:rsid w:val="00952C25"/>
    <w:rsid w:val="009A3784"/>
    <w:rsid w:val="00A2118D"/>
    <w:rsid w:val="00AD0A50"/>
    <w:rsid w:val="00AD76E2"/>
    <w:rsid w:val="00B110FE"/>
    <w:rsid w:val="00B20152"/>
    <w:rsid w:val="00B359E4"/>
    <w:rsid w:val="00B57D98"/>
    <w:rsid w:val="00B6795A"/>
    <w:rsid w:val="00B70850"/>
    <w:rsid w:val="00C066B6"/>
    <w:rsid w:val="00C37BA1"/>
    <w:rsid w:val="00C4674C"/>
    <w:rsid w:val="00C506CF"/>
    <w:rsid w:val="00C72BED"/>
    <w:rsid w:val="00C9578B"/>
    <w:rsid w:val="00CB0055"/>
    <w:rsid w:val="00D2522B"/>
    <w:rsid w:val="00D422DE"/>
    <w:rsid w:val="00D50A99"/>
    <w:rsid w:val="00D5459D"/>
    <w:rsid w:val="00DA1F4D"/>
    <w:rsid w:val="00DD172A"/>
    <w:rsid w:val="00E25A26"/>
    <w:rsid w:val="00E4381A"/>
    <w:rsid w:val="00E463DA"/>
    <w:rsid w:val="00E55D74"/>
    <w:rsid w:val="00EF2405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124C48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8B13FD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2F1A47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rony1980.github.io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glossaryDocument" Target="glossary/document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hyperlink" Target="mailto:ricky.indra@hotmail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cky%20Indra%20Djunawan\AppData\Local\Microsoft\Office\16.0\DTS\en-US%7bA01EF918-4075-4ADC-8E44-C22A137026B2%7d\%7b722A29F1-7439-4DD8-9EE2-8547212BFF5F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691EDA29A654D4DA42186073D0C6A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074343-F3EE-4506-9DD2-BD754476FF9C}"/>
      </w:docPartPr>
      <w:docPartBody>
        <w:p w:rsidR="00000000" w:rsidRDefault="00000000">
          <w:pPr>
            <w:pStyle w:val="9691EDA29A654D4DA42186073D0C6A1E"/>
          </w:pPr>
          <w:r w:rsidRPr="00CB0055">
            <w:t>Contact</w:t>
          </w:r>
        </w:p>
      </w:docPartBody>
    </w:docPart>
    <w:docPart>
      <w:docPartPr>
        <w:name w:val="E8FEAF48BC71450980ED801271D8BA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CAD447-F744-48FC-A379-8C952B7EA3B0}"/>
      </w:docPartPr>
      <w:docPartBody>
        <w:p w:rsidR="00000000" w:rsidRDefault="00000000">
          <w:pPr>
            <w:pStyle w:val="E8FEAF48BC71450980ED801271D8BA9B"/>
          </w:pPr>
          <w:r w:rsidRPr="004D3011">
            <w:t>PHONE:</w:t>
          </w:r>
        </w:p>
      </w:docPartBody>
    </w:docPart>
    <w:docPart>
      <w:docPartPr>
        <w:name w:val="CC8C22F6E80A4D3593B3D6B7C587F5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72238C-DAE7-49E9-A874-DE9327CB6F38}"/>
      </w:docPartPr>
      <w:docPartBody>
        <w:p w:rsidR="00000000" w:rsidRDefault="00000000">
          <w:pPr>
            <w:pStyle w:val="CC8C22F6E80A4D3593B3D6B7C587F551"/>
          </w:pPr>
          <w:r w:rsidRPr="004D3011">
            <w:t>WEBSITE:</w:t>
          </w:r>
        </w:p>
      </w:docPartBody>
    </w:docPart>
    <w:docPart>
      <w:docPartPr>
        <w:name w:val="28503DF272F9435D9BDF392BE83CDB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2734E6-3C5F-4F53-9F70-E491658110E3}"/>
      </w:docPartPr>
      <w:docPartBody>
        <w:p w:rsidR="00000000" w:rsidRDefault="00000000">
          <w:pPr>
            <w:pStyle w:val="28503DF272F9435D9BDF392BE83CDB56"/>
          </w:pPr>
          <w:r w:rsidRPr="004D3011">
            <w:t>EMAIL:</w:t>
          </w:r>
        </w:p>
      </w:docPartBody>
    </w:docPart>
    <w:docPart>
      <w:docPartPr>
        <w:name w:val="0B7E31933B994D08B9EFBF477A610B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118B76-B255-44FB-9F7C-6FDEAFDDC0E0}"/>
      </w:docPartPr>
      <w:docPartBody>
        <w:p w:rsidR="00000000" w:rsidRDefault="00000000">
          <w:pPr>
            <w:pStyle w:val="0B7E31933B994D08B9EFBF477A610BA7"/>
          </w:pPr>
          <w:r w:rsidRPr="00036450">
            <w:t>EDUCATION</w:t>
          </w:r>
        </w:p>
      </w:docPartBody>
    </w:docPart>
    <w:docPart>
      <w:docPartPr>
        <w:name w:val="29CC28BB45A64063A97CC645BB0115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9AC0FE-CAAD-48D9-BAA2-9DD8C131829D}"/>
      </w:docPartPr>
      <w:docPartBody>
        <w:p w:rsidR="00000000" w:rsidRDefault="00000000">
          <w:pPr>
            <w:pStyle w:val="29CC28BB45A64063A97CC645BB011555"/>
          </w:pPr>
          <w:r w:rsidRPr="00036450">
            <w:t>WORK 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674"/>
    <w:rsid w:val="000E0478"/>
    <w:rsid w:val="00E07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Cs w:val="26"/>
      <w:lang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724E854F8454D14AD57FA7B715939BC">
    <w:name w:val="5724E854F8454D14AD57FA7B715939BC"/>
  </w:style>
  <w:style w:type="paragraph" w:customStyle="1" w:styleId="752A04B554044165AB9F21BCD1DFD946">
    <w:name w:val="752A04B554044165AB9F21BCD1DFD946"/>
  </w:style>
  <w:style w:type="paragraph" w:customStyle="1" w:styleId="990B9F6C88FA4B798F3D2DC15CD657AF">
    <w:name w:val="990B9F6C88FA4B798F3D2DC15CD657AF"/>
  </w:style>
  <w:style w:type="paragraph" w:customStyle="1" w:styleId="52636D49322C4B409A7EC8CF31C21889">
    <w:name w:val="52636D49322C4B409A7EC8CF31C21889"/>
  </w:style>
  <w:style w:type="paragraph" w:customStyle="1" w:styleId="9691EDA29A654D4DA42186073D0C6A1E">
    <w:name w:val="9691EDA29A654D4DA42186073D0C6A1E"/>
  </w:style>
  <w:style w:type="paragraph" w:customStyle="1" w:styleId="E8FEAF48BC71450980ED801271D8BA9B">
    <w:name w:val="E8FEAF48BC71450980ED801271D8BA9B"/>
  </w:style>
  <w:style w:type="paragraph" w:customStyle="1" w:styleId="CCDF0A1509204894AF57787D4BD7BA51">
    <w:name w:val="CCDF0A1509204894AF57787D4BD7BA51"/>
  </w:style>
  <w:style w:type="paragraph" w:customStyle="1" w:styleId="CC8C22F6E80A4D3593B3D6B7C587F551">
    <w:name w:val="CC8C22F6E80A4D3593B3D6B7C587F551"/>
  </w:style>
  <w:style w:type="paragraph" w:customStyle="1" w:styleId="C118B1D6E896427F910DDA51F3833E14">
    <w:name w:val="C118B1D6E896427F910DDA51F3833E14"/>
  </w:style>
  <w:style w:type="paragraph" w:customStyle="1" w:styleId="28503DF272F9435D9BDF392BE83CDB56">
    <w:name w:val="28503DF272F9435D9BDF392BE83CDB56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9C6FF83D1C87440DB7F9220980DF30E4">
    <w:name w:val="9C6FF83D1C87440DB7F9220980DF30E4"/>
  </w:style>
  <w:style w:type="paragraph" w:customStyle="1" w:styleId="0D6DC59AFCED41AC94CBE9E9CA4008E1">
    <w:name w:val="0D6DC59AFCED41AC94CBE9E9CA4008E1"/>
  </w:style>
  <w:style w:type="paragraph" w:customStyle="1" w:styleId="3708B61DEE7241C6B515366F7332F79A">
    <w:name w:val="3708B61DEE7241C6B515366F7332F79A"/>
  </w:style>
  <w:style w:type="paragraph" w:customStyle="1" w:styleId="977668B607BF4BA39A93D51765D102D3">
    <w:name w:val="977668B607BF4BA39A93D51765D102D3"/>
  </w:style>
  <w:style w:type="paragraph" w:customStyle="1" w:styleId="5EB297852B0C41BCA9BC9D205C2C833F">
    <w:name w:val="5EB297852B0C41BCA9BC9D205C2C833F"/>
  </w:style>
  <w:style w:type="paragraph" w:customStyle="1" w:styleId="5FEB9181486D47FD8A4D9CDCA72FB4B6">
    <w:name w:val="5FEB9181486D47FD8A4D9CDCA72FB4B6"/>
  </w:style>
  <w:style w:type="paragraph" w:customStyle="1" w:styleId="0B7E31933B994D08B9EFBF477A610BA7">
    <w:name w:val="0B7E31933B994D08B9EFBF477A610BA7"/>
  </w:style>
  <w:style w:type="paragraph" w:customStyle="1" w:styleId="92A726E0EE994FFCA25212E622F909FC">
    <w:name w:val="92A726E0EE994FFCA25212E622F909FC"/>
  </w:style>
  <w:style w:type="paragraph" w:customStyle="1" w:styleId="F38791179353432EAC81D034C44BDE0A">
    <w:name w:val="F38791179353432EAC81D034C44BDE0A"/>
  </w:style>
  <w:style w:type="paragraph" w:customStyle="1" w:styleId="74BF36ED9F374E84ACDD388FADDA1490">
    <w:name w:val="74BF36ED9F374E84ACDD388FADDA1490"/>
  </w:style>
  <w:style w:type="paragraph" w:customStyle="1" w:styleId="62992F0D200949DCA2C526C48536D008">
    <w:name w:val="62992F0D200949DCA2C526C48536D008"/>
  </w:style>
  <w:style w:type="paragraph" w:customStyle="1" w:styleId="0050BD7E72A148F3AE127909D010024C">
    <w:name w:val="0050BD7E72A148F3AE127909D010024C"/>
  </w:style>
  <w:style w:type="paragraph" w:customStyle="1" w:styleId="B63EA8165F9A47C999A260FA72385F0C">
    <w:name w:val="B63EA8165F9A47C999A260FA72385F0C"/>
  </w:style>
  <w:style w:type="paragraph" w:customStyle="1" w:styleId="7EB6C09144F04FC4B72BB7DED88F3B65">
    <w:name w:val="7EB6C09144F04FC4B72BB7DED88F3B65"/>
  </w:style>
  <w:style w:type="paragraph" w:customStyle="1" w:styleId="29CC28BB45A64063A97CC645BB011555">
    <w:name w:val="29CC28BB45A64063A97CC645BB011555"/>
  </w:style>
  <w:style w:type="paragraph" w:customStyle="1" w:styleId="402F6032BBD142AE9077CBA1C8804220">
    <w:name w:val="402F6032BBD142AE9077CBA1C8804220"/>
  </w:style>
  <w:style w:type="paragraph" w:customStyle="1" w:styleId="1D83ABC5B12849789F79E1ADBBD1B500">
    <w:name w:val="1D83ABC5B12849789F79E1ADBBD1B500"/>
  </w:style>
  <w:style w:type="paragraph" w:customStyle="1" w:styleId="174FD07B383044B098B00AB5A1EC0FAF">
    <w:name w:val="174FD07B383044B098B00AB5A1EC0FAF"/>
  </w:style>
  <w:style w:type="paragraph" w:customStyle="1" w:styleId="A1B7B307554A41B189AF3DDA6CCC5C09">
    <w:name w:val="A1B7B307554A41B189AF3DDA6CCC5C09"/>
  </w:style>
  <w:style w:type="paragraph" w:customStyle="1" w:styleId="63F2C6A5BF5D49D1ACB5BDDFDE2EFDCB">
    <w:name w:val="63F2C6A5BF5D49D1ACB5BDDFDE2EFDCB"/>
  </w:style>
  <w:style w:type="paragraph" w:customStyle="1" w:styleId="FB6B44AC2C164CE0AFB7C42A471BB7AC">
    <w:name w:val="FB6B44AC2C164CE0AFB7C42A471BB7AC"/>
  </w:style>
  <w:style w:type="paragraph" w:customStyle="1" w:styleId="6CAEC405A1BF43709F0BC9BA6B524867">
    <w:name w:val="6CAEC405A1BF43709F0BC9BA6B524867"/>
  </w:style>
  <w:style w:type="paragraph" w:customStyle="1" w:styleId="66A05D92CAF5410DBAB2BA72BBFC78FD">
    <w:name w:val="66A05D92CAF5410DBAB2BA72BBFC78FD"/>
  </w:style>
  <w:style w:type="paragraph" w:customStyle="1" w:styleId="ED4BCE3E5772437CA355B4FCED9B4865">
    <w:name w:val="ED4BCE3E5772437CA355B4FCED9B4865"/>
  </w:style>
  <w:style w:type="paragraph" w:customStyle="1" w:styleId="FA8EB4350E9F47D2A7563CF6E855244A">
    <w:name w:val="FA8EB4350E9F47D2A7563CF6E855244A"/>
  </w:style>
  <w:style w:type="paragraph" w:customStyle="1" w:styleId="73C06447B54349B18999F265196F5C70">
    <w:name w:val="73C06447B54349B18999F265196F5C70"/>
  </w:style>
  <w:style w:type="paragraph" w:customStyle="1" w:styleId="12154E02C51149A8AC705EC3AEE5E038">
    <w:name w:val="12154E02C51149A8AC705EC3AEE5E038"/>
  </w:style>
  <w:style w:type="paragraph" w:customStyle="1" w:styleId="B13D3D1AC44B41A6B726D5948A3917CB">
    <w:name w:val="B13D3D1AC44B41A6B726D5948A3917CB"/>
  </w:style>
  <w:style w:type="paragraph" w:customStyle="1" w:styleId="3505DC62B8A545CEA8ED390BE66ADB2C">
    <w:name w:val="3505DC62B8A545CEA8ED390BE66ADB2C"/>
  </w:style>
  <w:style w:type="paragraph" w:customStyle="1" w:styleId="C4BADF47DDEC4B3591F05731D2D88CC0">
    <w:name w:val="C4BADF47DDEC4B3591F05731D2D88CC0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kern w:val="0"/>
      <w:szCs w:val="26"/>
      <w:lang w:eastAsia="ja-JP"/>
      <w14:ligatures w14:val="none"/>
    </w:rPr>
  </w:style>
  <w:style w:type="paragraph" w:customStyle="1" w:styleId="3576018D4D654CC7A6ADAB8011D398DD">
    <w:name w:val="3576018D4D654CC7A6ADAB8011D398DD"/>
  </w:style>
  <w:style w:type="paragraph" w:customStyle="1" w:styleId="41995342DFEA4775B610094F95F9D80E">
    <w:name w:val="41995342DFEA4775B610094F95F9D80E"/>
    <w:rsid w:val="00E076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{722A29F1-7439-4DD8-9EE2-8547212BFF5F}tf00546271_win32.dotx</Template>
  <TotalTime>0</TotalTime>
  <Pages>1</Pages>
  <Words>324</Words>
  <Characters>1849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2023-07-12T03:59:00Z</dcterms:created>
  <dcterms:modified xsi:type="dcterms:W3CDTF">2023-07-12T12:11:00Z</dcterms:modified>
</cp:coreProperties>
</file>